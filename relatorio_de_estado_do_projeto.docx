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4274" w14:textId="77777777" w:rsidR="00D16FF8" w:rsidRPr="000C1415" w:rsidRDefault="002A7991">
      <w:pPr>
        <w:pStyle w:val="Ttulo1"/>
        <w:rPr>
          <w:lang w:val="pt-BR"/>
        </w:rPr>
      </w:pPr>
      <w:r>
        <w:rPr>
          <w:lang w:val="pt-BR"/>
        </w:rPr>
        <w:t>Relatório de estado do projeto: Membros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397"/>
        <w:gridCol w:w="3099"/>
        <w:gridCol w:w="1072"/>
        <w:gridCol w:w="3437"/>
      </w:tblGrid>
      <w:tr w:rsidR="00D16FF8" w:rsidRPr="000C1415" w14:paraId="4B277190" w14:textId="77777777" w:rsidTr="003210CB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lang w:val="pt-BR"/>
              </w:rPr>
              <w:alias w:val="Nome:"/>
              <w:tag w:val="Nome:"/>
              <w:id w:val="1974629918"/>
              <w:placeholder>
                <w:docPart w:val="9D91D197AA644EB0A0021AB3EAB310E3"/>
              </w:placeholder>
              <w:temporary/>
              <w:showingPlcHdr/>
              <w15:appearance w15:val="hidden"/>
            </w:sdtPr>
            <w:sdtContent>
              <w:p w14:paraId="488F2EDC" w14:textId="77777777" w:rsidR="00F65E87" w:rsidRPr="000C1415" w:rsidRDefault="00A26BCF" w:rsidP="00A26BCF">
                <w:pPr>
                  <w:pStyle w:val="Ttulo2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Nome</w:t>
                </w:r>
              </w:p>
            </w:sdtContent>
          </w:sdt>
        </w:tc>
        <w:tc>
          <w:tcPr>
            <w:tcW w:w="3240" w:type="dxa"/>
            <w:tcBorders>
              <w:bottom w:val="single" w:sz="12" w:space="0" w:color="7F7F7F" w:themeColor="text1" w:themeTint="80"/>
            </w:tcBorders>
          </w:tcPr>
          <w:p w14:paraId="38059C24" w14:textId="7EAB7C71" w:rsidR="00D16FF8" w:rsidRPr="000C1415" w:rsidRDefault="009D2542" w:rsidP="004B4ED7">
            <w:pPr>
              <w:rPr>
                <w:lang w:val="pt-BR"/>
              </w:rPr>
            </w:pPr>
            <w:r>
              <w:rPr>
                <w:lang w:val="pt-BR"/>
              </w:rPr>
              <w:t>Vinícius Ventura Alvarenga</w:t>
            </w:r>
          </w:p>
        </w:tc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14:paraId="4A43F256" w14:textId="77777777" w:rsidR="00D16FF8" w:rsidRPr="000C1415" w:rsidRDefault="00000000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Classe:"/>
                <w:tag w:val="Classe:"/>
                <w:id w:val="-1230386364"/>
                <w:placeholder>
                  <w:docPart w:val="7CC59620FE914790B4A0EB40AA2478DF"/>
                </w:placeholder>
                <w:temporary/>
                <w:showingPlcHdr/>
                <w15:appearance w15:val="hidden"/>
              </w:sdtPr>
              <w:sdtContent>
                <w:r w:rsidR="00A26BCF" w:rsidRPr="000C1415">
                  <w:rPr>
                    <w:lang w:val="pt-BR" w:bidi="pt-BR"/>
                  </w:rPr>
                  <w:t>Classe</w:t>
                </w:r>
              </w:sdtContent>
            </w:sdt>
          </w:p>
        </w:tc>
        <w:tc>
          <w:tcPr>
            <w:tcW w:w="3595" w:type="dxa"/>
            <w:tcBorders>
              <w:bottom w:val="single" w:sz="12" w:space="0" w:color="7F7F7F" w:themeColor="text1" w:themeTint="80"/>
            </w:tcBorders>
          </w:tcPr>
          <w:p w14:paraId="2BB49E3E" w14:textId="584C6E03" w:rsidR="00D16FF8" w:rsidRPr="000C1415" w:rsidRDefault="009D2542" w:rsidP="004B4ED7">
            <w:pPr>
              <w:rPr>
                <w:lang w:val="pt-BR"/>
              </w:rPr>
            </w:pPr>
            <w:r w:rsidRPr="009D2542">
              <w:rPr>
                <w:lang w:val="pt-BR"/>
              </w:rPr>
              <w:t xml:space="preserve">3° </w:t>
            </w:r>
            <w:proofErr w:type="spellStart"/>
            <w:r w:rsidRPr="009D2542">
              <w:rPr>
                <w:lang w:val="pt-BR"/>
              </w:rPr>
              <w:t>Etim</w:t>
            </w:r>
            <w:proofErr w:type="spellEnd"/>
            <w:r w:rsidRPr="009D2542">
              <w:rPr>
                <w:lang w:val="pt-BR"/>
              </w:rPr>
              <w:t xml:space="preserve"> Informática</w:t>
            </w:r>
          </w:p>
        </w:tc>
      </w:tr>
      <w:tr w:rsidR="00D16FF8" w:rsidRPr="000C1415" w14:paraId="0690E576" w14:textId="77777777" w:rsidTr="003210CB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14:paraId="433C6E44" w14:textId="77777777" w:rsidR="00D16FF8" w:rsidRPr="000C1415" w:rsidRDefault="002A7991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3240" w:type="dxa"/>
            <w:tcBorders>
              <w:top w:val="single" w:sz="12" w:space="0" w:color="7F7F7F" w:themeColor="text1" w:themeTint="80"/>
            </w:tcBorders>
          </w:tcPr>
          <w:p w14:paraId="005EEF17" w14:textId="75B0664C" w:rsidR="00D16FF8" w:rsidRPr="000C1415" w:rsidRDefault="009D2542" w:rsidP="004B4ED7">
            <w:pPr>
              <w:rPr>
                <w:lang w:val="pt-BR"/>
              </w:rPr>
            </w:pPr>
            <w:r>
              <w:rPr>
                <w:lang w:val="pt-BR"/>
              </w:rPr>
              <w:t>Murilo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5506E44D" w14:textId="77777777" w:rsidR="00D16FF8" w:rsidRPr="000C1415" w:rsidRDefault="00000000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Período:"/>
                <w:tag w:val="Período:"/>
                <w:id w:val="-443624008"/>
                <w:placeholder>
                  <w:docPart w:val="E76B9819000F418F99FE5ED0C06D7786"/>
                </w:placeholder>
                <w:temporary/>
                <w:showingPlcHdr/>
                <w15:appearance w15:val="hidden"/>
              </w:sdtPr>
              <w:sdtContent>
                <w:r w:rsidR="00A26BCF" w:rsidRPr="000C1415">
                  <w:rPr>
                    <w:lang w:val="pt-BR" w:bidi="pt-BR"/>
                  </w:rPr>
                  <w:t>Período</w:t>
                </w:r>
              </w:sdtContent>
            </w:sdt>
          </w:p>
        </w:tc>
        <w:tc>
          <w:tcPr>
            <w:tcW w:w="3595" w:type="dxa"/>
            <w:tcBorders>
              <w:top w:val="single" w:sz="12" w:space="0" w:color="7F7F7F" w:themeColor="text1" w:themeTint="80"/>
            </w:tcBorders>
          </w:tcPr>
          <w:p w14:paraId="0471387E" w14:textId="781A04F7" w:rsidR="00D16FF8" w:rsidRPr="000C1415" w:rsidRDefault="009D2542" w:rsidP="004B4ED7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9D2542">
              <w:rPr>
                <w:lang w:val="pt-BR"/>
              </w:rPr>
              <w:t>ntegral</w:t>
            </w:r>
          </w:p>
        </w:tc>
      </w:tr>
    </w:tbl>
    <w:tbl>
      <w:tblPr>
        <w:tblStyle w:val="TabeladeGrade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0"/>
        <w:gridCol w:w="7605"/>
      </w:tblGrid>
      <w:tr w:rsidR="004B4ED7" w:rsidRPr="000C1415" w14:paraId="651B48D6" w14:textId="77777777" w:rsidTr="003210CB">
        <w:trPr>
          <w:jc w:val="center"/>
        </w:trPr>
        <w:sdt>
          <w:sdtPr>
            <w:rPr>
              <w:lang w:val="pt-BR"/>
            </w:rPr>
            <w:alias w:val="Data:"/>
            <w:tag w:val="Data:"/>
            <w:id w:val="-155149727"/>
            <w:placeholder>
              <w:docPart w:val="47E026AED2E34C2193F3FE60D6F0E246"/>
            </w:placeholder>
            <w:temporary/>
            <w:showingPlcHdr/>
            <w15:appearance w15:val="hidden"/>
          </w:sdtPr>
          <w:sdtContent>
            <w:tc>
              <w:tcPr>
                <w:tcW w:w="1435" w:type="dxa"/>
              </w:tcPr>
              <w:p w14:paraId="7FBF8F5E" w14:textId="77777777" w:rsidR="004B4ED7" w:rsidRPr="000C1415" w:rsidRDefault="00A26BCF" w:rsidP="00F65E87">
                <w:pPr>
                  <w:pStyle w:val="Ttulo2"/>
                  <w:spacing w:after="120" w:line="276" w:lineRule="auto"/>
                  <w:outlineLvl w:val="1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Data</w:t>
                </w:r>
              </w:p>
            </w:tc>
          </w:sdtContent>
        </w:sdt>
        <w:tc>
          <w:tcPr>
            <w:tcW w:w="7915" w:type="dxa"/>
          </w:tcPr>
          <w:p w14:paraId="72EC0F7E" w14:textId="231F422B" w:rsidR="004B4ED7" w:rsidRPr="000C1415" w:rsidRDefault="009D2542" w:rsidP="00F65E87">
            <w:pPr>
              <w:spacing w:after="120" w:line="276" w:lineRule="auto"/>
              <w:rPr>
                <w:lang w:val="pt-BR"/>
              </w:rPr>
            </w:pPr>
            <w:r>
              <w:rPr>
                <w:lang w:val="pt-BR"/>
              </w:rPr>
              <w:t>21/09/2022</w:t>
            </w:r>
          </w:p>
        </w:tc>
      </w:tr>
    </w:tbl>
    <w:p w14:paraId="62C62184" w14:textId="77777777" w:rsidR="00D16FF8" w:rsidRDefault="00D16FF8">
      <w:pPr>
        <w:pStyle w:val="Instrues"/>
        <w:rPr>
          <w:lang w:val="pt-BR"/>
        </w:rPr>
      </w:pPr>
    </w:p>
    <w:p w14:paraId="6600B4BE" w14:textId="7A881B05" w:rsidR="002A7991" w:rsidRPr="00517B7D" w:rsidRDefault="009D2542">
      <w:pPr>
        <w:pStyle w:val="Instrues"/>
        <w:rPr>
          <w:i w:val="0"/>
          <w:iCs w:val="0"/>
          <w:color w:val="auto"/>
          <w:lang w:val="pt-BR"/>
        </w:rPr>
      </w:pPr>
      <w:r w:rsidRPr="00517B7D">
        <w:rPr>
          <w:i w:val="0"/>
          <w:iCs w:val="0"/>
          <w:color w:val="auto"/>
          <w:lang w:val="pt-BR"/>
        </w:rPr>
        <w:t>Criar mockup e wireframe</w:t>
      </w:r>
    </w:p>
    <w:p w14:paraId="4422DD87" w14:textId="77777777" w:rsidR="00D16FF8" w:rsidRDefault="002A7991" w:rsidP="002A7991">
      <w:pPr>
        <w:pStyle w:val="Ttulo3"/>
        <w:rPr>
          <w:lang w:val="pt-BR"/>
        </w:rPr>
      </w:pPr>
      <w:r>
        <w:rPr>
          <w:lang w:val="pt-BR"/>
        </w:rPr>
        <w:t>Qual Sprint(s) este trabalhando no período deste relatório? Descreva-a(s)</w:t>
      </w:r>
    </w:p>
    <w:p w14:paraId="08994B3B" w14:textId="679C9C9C" w:rsidR="002A7991" w:rsidRPr="002A7991" w:rsidRDefault="009D2542" w:rsidP="002A7991">
      <w:pPr>
        <w:rPr>
          <w:lang w:val="pt-BR"/>
        </w:rPr>
      </w:pPr>
      <w:r>
        <w:rPr>
          <w:lang w:val="pt-BR"/>
        </w:rPr>
        <w:t xml:space="preserve">Por enquanto não estou tendo grandes dificuldades na </w:t>
      </w:r>
      <w:r w:rsidRPr="00517B7D">
        <w:rPr>
          <w:lang w:val="pt-BR"/>
        </w:rPr>
        <w:t>entrega da Sprint</w:t>
      </w:r>
    </w:p>
    <w:p w14:paraId="7BE7B8F9" w14:textId="77777777" w:rsidR="00D16FF8" w:rsidRPr="000C1415" w:rsidRDefault="002A7991" w:rsidP="00703EE4">
      <w:pPr>
        <w:pStyle w:val="Ttulo3"/>
        <w:rPr>
          <w:lang w:val="pt-BR"/>
        </w:rPr>
      </w:pPr>
      <w:r>
        <w:rPr>
          <w:lang w:val="pt-BR"/>
        </w:rPr>
        <w:t>Você teve alguma dificuldade na entrega da(s) Sprints(s)?</w:t>
      </w:r>
    </w:p>
    <w:p w14:paraId="03B01E8C" w14:textId="6B6FA544" w:rsidR="00D16FF8" w:rsidRPr="000C1415" w:rsidRDefault="008618F6">
      <w:pPr>
        <w:rPr>
          <w:lang w:val="pt-BR"/>
        </w:rPr>
      </w:pPr>
      <w:r>
        <w:rPr>
          <w:lang w:val="pt-BR"/>
        </w:rPr>
        <w:t>Não tive dificuldades, porém o Scrum Master</w:t>
      </w:r>
      <w:r w:rsidR="00517B7D">
        <w:rPr>
          <w:lang w:val="pt-BR"/>
        </w:rPr>
        <w:t xml:space="preserve"> tem sido bastante prestativo e está tirando todas as dúvidas</w:t>
      </w:r>
    </w:p>
    <w:p w14:paraId="16909E87" w14:textId="77777777" w:rsidR="00152BD3" w:rsidRPr="002A7991" w:rsidRDefault="002A7991" w:rsidP="00152BD3">
      <w:pPr>
        <w:pStyle w:val="Ttulo3"/>
        <w:rPr>
          <w:lang w:val="pt-BR"/>
        </w:rPr>
      </w:pPr>
      <w:r>
        <w:rPr>
          <w:lang w:val="pt-BR"/>
        </w:rPr>
        <w:t>Caso você tenha tido alguma dificuldade, você recebeu orientação de seu Scrum Master?</w:t>
      </w:r>
    </w:p>
    <w:sectPr w:rsidR="00152BD3" w:rsidRPr="002A7991" w:rsidSect="000C1415">
      <w:footerReference w:type="default" r:id="rId10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A0F2" w14:textId="77777777" w:rsidR="00252E17" w:rsidRDefault="00252E17">
      <w:pPr>
        <w:spacing w:before="0" w:after="0" w:line="240" w:lineRule="auto"/>
      </w:pPr>
      <w:r>
        <w:separator/>
      </w:r>
    </w:p>
  </w:endnote>
  <w:endnote w:type="continuationSeparator" w:id="0">
    <w:p w14:paraId="3E7F71D2" w14:textId="77777777" w:rsidR="00252E17" w:rsidRDefault="00252E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8E93" w14:textId="77777777"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fldSimple w:instr=" NUMPAGES  \* Arabic  \* MERGEFORMAT ">
      <w:r w:rsidR="000C1415" w:rsidRPr="000C1415">
        <w:rPr>
          <w:noProof/>
          <w:lang w:val="pt-BR" w:bidi="pt-BR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2194" w14:textId="77777777" w:rsidR="00252E17" w:rsidRDefault="00252E17">
      <w:pPr>
        <w:spacing w:before="0" w:after="0" w:line="240" w:lineRule="auto"/>
      </w:pPr>
      <w:r>
        <w:separator/>
      </w:r>
    </w:p>
  </w:footnote>
  <w:footnote w:type="continuationSeparator" w:id="0">
    <w:p w14:paraId="4A80C78A" w14:textId="77777777" w:rsidR="00252E17" w:rsidRDefault="00252E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817068136">
    <w:abstractNumId w:val="10"/>
  </w:num>
  <w:num w:numId="2" w16cid:durableId="975834071">
    <w:abstractNumId w:val="9"/>
  </w:num>
  <w:num w:numId="3" w16cid:durableId="1327973225">
    <w:abstractNumId w:val="7"/>
  </w:num>
  <w:num w:numId="4" w16cid:durableId="351928742">
    <w:abstractNumId w:val="6"/>
  </w:num>
  <w:num w:numId="5" w16cid:durableId="1911424999">
    <w:abstractNumId w:val="5"/>
  </w:num>
  <w:num w:numId="6" w16cid:durableId="1105344440">
    <w:abstractNumId w:val="4"/>
  </w:num>
  <w:num w:numId="7" w16cid:durableId="1501189142">
    <w:abstractNumId w:val="8"/>
  </w:num>
  <w:num w:numId="8" w16cid:durableId="617106519">
    <w:abstractNumId w:val="3"/>
  </w:num>
  <w:num w:numId="9" w16cid:durableId="834026873">
    <w:abstractNumId w:val="2"/>
  </w:num>
  <w:num w:numId="10" w16cid:durableId="837765883">
    <w:abstractNumId w:val="1"/>
  </w:num>
  <w:num w:numId="11" w16cid:durableId="78816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91"/>
    <w:rsid w:val="0000514D"/>
    <w:rsid w:val="000C1415"/>
    <w:rsid w:val="00152BD3"/>
    <w:rsid w:val="00183790"/>
    <w:rsid w:val="001C348C"/>
    <w:rsid w:val="00252E17"/>
    <w:rsid w:val="0027272E"/>
    <w:rsid w:val="002A7991"/>
    <w:rsid w:val="003210CB"/>
    <w:rsid w:val="003D6B32"/>
    <w:rsid w:val="00481968"/>
    <w:rsid w:val="00494233"/>
    <w:rsid w:val="004B4ED7"/>
    <w:rsid w:val="004C0B9A"/>
    <w:rsid w:val="0050715B"/>
    <w:rsid w:val="00517B7D"/>
    <w:rsid w:val="005E4F75"/>
    <w:rsid w:val="00605DAA"/>
    <w:rsid w:val="00622C07"/>
    <w:rsid w:val="00656A53"/>
    <w:rsid w:val="00675B76"/>
    <w:rsid w:val="006956BD"/>
    <w:rsid w:val="006B664C"/>
    <w:rsid w:val="006E2643"/>
    <w:rsid w:val="00703EE4"/>
    <w:rsid w:val="008618F6"/>
    <w:rsid w:val="0097631D"/>
    <w:rsid w:val="009A7E61"/>
    <w:rsid w:val="009D2542"/>
    <w:rsid w:val="00A26BCF"/>
    <w:rsid w:val="00A46A27"/>
    <w:rsid w:val="00A605D8"/>
    <w:rsid w:val="00B1573C"/>
    <w:rsid w:val="00C44D97"/>
    <w:rsid w:val="00C56D36"/>
    <w:rsid w:val="00C73977"/>
    <w:rsid w:val="00C77AB8"/>
    <w:rsid w:val="00D16FF8"/>
    <w:rsid w:val="00D43FBC"/>
    <w:rsid w:val="00DE749A"/>
    <w:rsid w:val="00E00FB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7793EB"/>
  <w15:chartTrackingRefBased/>
  <w15:docId w15:val="{30DEE8F3-BE15-42DE-AD15-F7211E48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SimplesTabela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Teste%20com%20perguntas%20de%20red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1D197AA644EB0A0021AB3EAB310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84D3AF-271C-4887-9A8A-C64741851BB0}"/>
      </w:docPartPr>
      <w:docPartBody>
        <w:p w:rsidR="00E66EB7" w:rsidRDefault="008F19A1">
          <w:pPr>
            <w:pStyle w:val="9D91D197AA644EB0A0021AB3EAB310E3"/>
          </w:pPr>
          <w:r w:rsidRPr="000C1415">
            <w:rPr>
              <w:lang w:bidi="pt-BR"/>
            </w:rPr>
            <w:t>Nome</w:t>
          </w:r>
        </w:p>
      </w:docPartBody>
    </w:docPart>
    <w:docPart>
      <w:docPartPr>
        <w:name w:val="7CC59620FE914790B4A0EB40AA2478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6DF44-7733-44FC-A56B-74C2E8AE3807}"/>
      </w:docPartPr>
      <w:docPartBody>
        <w:p w:rsidR="00E66EB7" w:rsidRDefault="008F19A1">
          <w:pPr>
            <w:pStyle w:val="7CC59620FE914790B4A0EB40AA2478DF"/>
          </w:pPr>
          <w:r w:rsidRPr="000C1415">
            <w:rPr>
              <w:lang w:bidi="pt-BR"/>
            </w:rPr>
            <w:t>Classe</w:t>
          </w:r>
        </w:p>
      </w:docPartBody>
    </w:docPart>
    <w:docPart>
      <w:docPartPr>
        <w:name w:val="E76B9819000F418F99FE5ED0C06D7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3EF04-E89E-4316-8821-05C67C4E0620}"/>
      </w:docPartPr>
      <w:docPartBody>
        <w:p w:rsidR="00E66EB7" w:rsidRDefault="008F19A1">
          <w:pPr>
            <w:pStyle w:val="E76B9819000F418F99FE5ED0C06D7786"/>
          </w:pPr>
          <w:r w:rsidRPr="000C1415">
            <w:rPr>
              <w:lang w:bidi="pt-BR"/>
            </w:rPr>
            <w:t>Período</w:t>
          </w:r>
        </w:p>
      </w:docPartBody>
    </w:docPart>
    <w:docPart>
      <w:docPartPr>
        <w:name w:val="47E026AED2E34C2193F3FE60D6F0E2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6BAB3-EA63-4E97-AAE2-339722E41482}"/>
      </w:docPartPr>
      <w:docPartBody>
        <w:p w:rsidR="00E66EB7" w:rsidRDefault="008F19A1">
          <w:pPr>
            <w:pStyle w:val="47E026AED2E34C2193F3FE60D6F0E246"/>
          </w:pPr>
          <w:r w:rsidRPr="000C1415">
            <w:rPr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A1"/>
    <w:rsid w:val="003D0275"/>
    <w:rsid w:val="008F19A1"/>
    <w:rsid w:val="00E6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91D197AA644EB0A0021AB3EAB310E3">
    <w:name w:val="9D91D197AA644EB0A0021AB3EAB310E3"/>
  </w:style>
  <w:style w:type="paragraph" w:customStyle="1" w:styleId="C44AD78C214D4461A66E71311563BC6C">
    <w:name w:val="C44AD78C214D4461A66E71311563BC6C"/>
  </w:style>
  <w:style w:type="paragraph" w:customStyle="1" w:styleId="7CC59620FE914790B4A0EB40AA2478DF">
    <w:name w:val="7CC59620FE914790B4A0EB40AA2478DF"/>
  </w:style>
  <w:style w:type="paragraph" w:customStyle="1" w:styleId="1686B6E0A38643AEA37F5BC71938B528">
    <w:name w:val="1686B6E0A38643AEA37F5BC71938B528"/>
  </w:style>
  <w:style w:type="paragraph" w:customStyle="1" w:styleId="1C71281E198F4497B6EAB7524F8B92DF">
    <w:name w:val="1C71281E198F4497B6EAB7524F8B92DF"/>
  </w:style>
  <w:style w:type="paragraph" w:customStyle="1" w:styleId="E76B9819000F418F99FE5ED0C06D7786">
    <w:name w:val="E76B9819000F418F99FE5ED0C06D7786"/>
  </w:style>
  <w:style w:type="paragraph" w:customStyle="1" w:styleId="9B3D8DCD5970496D99EC3E93A8A6D747">
    <w:name w:val="9B3D8DCD5970496D99EC3E93A8A6D747"/>
  </w:style>
  <w:style w:type="paragraph" w:customStyle="1" w:styleId="47E026AED2E34C2193F3FE60D6F0E246">
    <w:name w:val="47E026AED2E34C2193F3FE60D6F0E246"/>
  </w:style>
  <w:style w:type="paragraph" w:customStyle="1" w:styleId="D7E16B935791498692EC795E7B43FB4A">
    <w:name w:val="D7E16B935791498692EC795E7B43FB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F56E4-E64B-499C-9515-DA0A2FB3B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5091F4-1730-4BC3-AAED-7A9283CE5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149429-0EB4-44DD-AFF9-209442A665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Teste com perguntas de redação</Template>
  <TotalTime>31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Lab5-Professor</dc:creator>
  <cp:lastModifiedBy>VINICIUS VENTURA ALVARENGA</cp:lastModifiedBy>
  <cp:revision>2</cp:revision>
  <dcterms:created xsi:type="dcterms:W3CDTF">2022-08-10T22:40:00Z</dcterms:created>
  <dcterms:modified xsi:type="dcterms:W3CDTF">2022-09-21T21:10:00Z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